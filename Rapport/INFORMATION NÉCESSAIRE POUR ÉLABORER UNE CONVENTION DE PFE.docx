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09" w:rsidRDefault="00930779" w:rsidP="00454809">
      <w:pPr>
        <w:jc w:val="center"/>
      </w:pPr>
      <w:r>
        <w:rPr>
          <w:noProof/>
        </w:rPr>
        <w:drawing>
          <wp:inline distT="0" distB="0" distL="0" distR="0">
            <wp:extent cx="935355" cy="1223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58" w:rsidRPr="00B33034" w:rsidRDefault="001F7AEE" w:rsidP="005D32D6">
      <w:pPr>
        <w:spacing w:before="360"/>
        <w:jc w:val="center"/>
        <w:rPr>
          <w:b/>
          <w:bCs/>
          <w:sz w:val="22"/>
          <w:szCs w:val="22"/>
        </w:rPr>
      </w:pPr>
      <w:r w:rsidRPr="00B33034">
        <w:rPr>
          <w:b/>
          <w:bCs/>
          <w:sz w:val="22"/>
          <w:szCs w:val="22"/>
        </w:rPr>
        <w:t xml:space="preserve">INFORMATION NÉCESSAIRE POUR ÉLABORER UNE CONVENTION DE </w:t>
      </w:r>
      <w:r w:rsidR="00C41F6B">
        <w:rPr>
          <w:b/>
          <w:bCs/>
          <w:sz w:val="22"/>
          <w:szCs w:val="22"/>
        </w:rPr>
        <w:t>PROJET DE FIN D’ETUDES</w:t>
      </w:r>
      <w:r w:rsidR="005D32D6" w:rsidRPr="00B33034">
        <w:rPr>
          <w:b/>
          <w:bCs/>
          <w:sz w:val="22"/>
          <w:szCs w:val="22"/>
        </w:rPr>
        <w:br/>
      </w:r>
      <w:r w:rsidR="00454809" w:rsidRPr="00B33034">
        <w:rPr>
          <w:b/>
          <w:bCs/>
          <w:i/>
          <w:iCs/>
          <w:sz w:val="22"/>
          <w:szCs w:val="22"/>
        </w:rPr>
        <w:t xml:space="preserve">INFORMATION NEEDED </w:t>
      </w:r>
      <w:r w:rsidR="00841CF5" w:rsidRPr="00B33034">
        <w:rPr>
          <w:b/>
          <w:bCs/>
          <w:i/>
          <w:iCs/>
          <w:sz w:val="22"/>
          <w:szCs w:val="22"/>
        </w:rPr>
        <w:t>TO DRAW</w:t>
      </w:r>
      <w:r w:rsidR="00454809" w:rsidRPr="00B33034">
        <w:rPr>
          <w:b/>
          <w:bCs/>
          <w:i/>
          <w:iCs/>
          <w:sz w:val="22"/>
          <w:szCs w:val="22"/>
        </w:rPr>
        <w:t xml:space="preserve"> </w:t>
      </w:r>
      <w:r w:rsidR="000C47A8" w:rsidRPr="00B33034">
        <w:rPr>
          <w:b/>
          <w:bCs/>
          <w:i/>
          <w:iCs/>
          <w:sz w:val="22"/>
          <w:szCs w:val="22"/>
        </w:rPr>
        <w:t xml:space="preserve">UP </w:t>
      </w:r>
      <w:r w:rsidR="00454809" w:rsidRPr="00B33034">
        <w:rPr>
          <w:b/>
          <w:bCs/>
          <w:i/>
          <w:iCs/>
          <w:sz w:val="22"/>
          <w:szCs w:val="22"/>
        </w:rPr>
        <w:t>AN INTERNSHIP AGREEMENT</w:t>
      </w:r>
    </w:p>
    <w:p w:rsidR="00C41F6B" w:rsidRDefault="00C41F6B" w:rsidP="00E44F7F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6C125B" w:rsidRDefault="005D32D6" w:rsidP="00E44F7F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B33034">
        <w:rPr>
          <w:b/>
          <w:bCs/>
          <w:sz w:val="22"/>
          <w:szCs w:val="22"/>
        </w:rPr>
        <w:t>Pour élaborer</w:t>
      </w:r>
      <w:r w:rsidR="00E44F7F" w:rsidRPr="00B33034">
        <w:rPr>
          <w:b/>
          <w:bCs/>
          <w:sz w:val="22"/>
          <w:szCs w:val="22"/>
        </w:rPr>
        <w:t xml:space="preserve"> </w:t>
      </w:r>
      <w:r w:rsidRPr="00B33034">
        <w:rPr>
          <w:b/>
          <w:bCs/>
          <w:sz w:val="22"/>
          <w:szCs w:val="22"/>
        </w:rPr>
        <w:t>une</w:t>
      </w:r>
      <w:r w:rsidR="00E44F7F" w:rsidRPr="00B33034">
        <w:rPr>
          <w:b/>
          <w:bCs/>
          <w:sz w:val="22"/>
          <w:szCs w:val="22"/>
        </w:rPr>
        <w:t xml:space="preserve"> CONVENTION DE </w:t>
      </w:r>
      <w:r w:rsidR="00C41F6B">
        <w:rPr>
          <w:b/>
          <w:bCs/>
          <w:sz w:val="22"/>
          <w:szCs w:val="22"/>
        </w:rPr>
        <w:t>PFE</w:t>
      </w:r>
      <w:r w:rsidR="00E44F7F" w:rsidRPr="00B33034">
        <w:rPr>
          <w:b/>
          <w:bCs/>
          <w:sz w:val="22"/>
          <w:szCs w:val="22"/>
        </w:rPr>
        <w:t xml:space="preserve"> </w:t>
      </w:r>
      <w:r w:rsidRPr="00B33034">
        <w:rPr>
          <w:b/>
          <w:bCs/>
          <w:sz w:val="22"/>
          <w:szCs w:val="22"/>
        </w:rPr>
        <w:t xml:space="preserve">vous devez </w:t>
      </w:r>
      <w:r w:rsidR="00E44F7F" w:rsidRPr="00B33034">
        <w:rPr>
          <w:b/>
          <w:bCs/>
          <w:sz w:val="22"/>
          <w:szCs w:val="22"/>
        </w:rPr>
        <w:t xml:space="preserve">RENSEIGNER UN FORMULAIRE en ligne </w:t>
      </w:r>
      <w:r w:rsidR="001066F1" w:rsidRPr="00B33034">
        <w:rPr>
          <w:b/>
          <w:bCs/>
          <w:sz w:val="22"/>
          <w:szCs w:val="22"/>
        </w:rPr>
        <w:t>accessible sur le site de l’École via</w:t>
      </w:r>
      <w:r w:rsidRPr="00B33034">
        <w:rPr>
          <w:b/>
          <w:bCs/>
          <w:sz w:val="22"/>
          <w:szCs w:val="22"/>
        </w:rPr>
        <w:t xml:space="preserve"> </w:t>
      </w:r>
      <w:hyperlink r:id="rId8" w:history="1">
        <w:r w:rsidR="006C125B" w:rsidRPr="00B33034">
          <w:rPr>
            <w:rStyle w:val="Lienhypertexte"/>
            <w:b/>
            <w:bCs/>
            <w:sz w:val="22"/>
            <w:szCs w:val="22"/>
          </w:rPr>
          <w:t>https://stages.enpc.fr/</w:t>
        </w:r>
      </w:hyperlink>
      <w:r w:rsidR="006C125B" w:rsidRPr="00B33034">
        <w:rPr>
          <w:b/>
          <w:bCs/>
          <w:sz w:val="22"/>
          <w:szCs w:val="22"/>
        </w:rPr>
        <w:t xml:space="preserve"> </w:t>
      </w:r>
    </w:p>
    <w:p w:rsidR="00C41F6B" w:rsidRPr="00B33034" w:rsidRDefault="00C41F6B" w:rsidP="00E44F7F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44F7F" w:rsidRPr="00B33034" w:rsidRDefault="00E44F7F" w:rsidP="00E44F7F">
      <w:pPr>
        <w:autoSpaceDE w:val="0"/>
        <w:autoSpaceDN w:val="0"/>
        <w:adjustRightInd w:val="0"/>
        <w:rPr>
          <w:i/>
          <w:sz w:val="22"/>
          <w:szCs w:val="22"/>
        </w:rPr>
      </w:pPr>
      <w:r w:rsidRPr="00C41F6B">
        <w:rPr>
          <w:i/>
          <w:sz w:val="22"/>
          <w:szCs w:val="22"/>
          <w:highlight w:val="yellow"/>
        </w:rPr>
        <w:t xml:space="preserve">Pour vous aider dans cet exercice, vous pouvez adresser </w:t>
      </w:r>
      <w:r w:rsidR="005D32D6" w:rsidRPr="00C41F6B">
        <w:rPr>
          <w:i/>
          <w:sz w:val="22"/>
          <w:szCs w:val="22"/>
          <w:highlight w:val="yellow"/>
        </w:rPr>
        <w:t>ce</w:t>
      </w:r>
      <w:r w:rsidRPr="00C41F6B">
        <w:rPr>
          <w:i/>
          <w:sz w:val="22"/>
          <w:szCs w:val="22"/>
          <w:highlight w:val="yellow"/>
        </w:rPr>
        <w:t xml:space="preserve"> document à l’entreprise </w:t>
      </w:r>
      <w:r w:rsidR="001066F1" w:rsidRPr="00C41F6B">
        <w:rPr>
          <w:i/>
          <w:sz w:val="22"/>
          <w:szCs w:val="22"/>
          <w:highlight w:val="yellow"/>
        </w:rPr>
        <w:t>d’</w:t>
      </w:r>
      <w:r w:rsidRPr="00C41F6B">
        <w:rPr>
          <w:i/>
          <w:sz w:val="22"/>
          <w:szCs w:val="22"/>
          <w:highlight w:val="yellow"/>
        </w:rPr>
        <w:t xml:space="preserve">accueil. Il vous servira de support pour saisir les </w:t>
      </w:r>
      <w:smartTag w:uri="urn:schemas-microsoft-com:office:smarttags" w:element="PersonName">
        <w:r w:rsidRPr="00C41F6B">
          <w:rPr>
            <w:i/>
            <w:sz w:val="22"/>
            <w:szCs w:val="22"/>
            <w:highlight w:val="yellow"/>
          </w:rPr>
          <w:t>info</w:t>
        </w:r>
      </w:smartTag>
      <w:r w:rsidRPr="00C41F6B">
        <w:rPr>
          <w:i/>
          <w:sz w:val="22"/>
          <w:szCs w:val="22"/>
          <w:highlight w:val="yellow"/>
        </w:rPr>
        <w:t>rmations requises dans le formulaire en ligne.</w:t>
      </w:r>
    </w:p>
    <w:p w:rsidR="00222399" w:rsidRPr="00C41F6B" w:rsidRDefault="000E53FD" w:rsidP="002A0FA7">
      <w:pPr>
        <w:rPr>
          <w:sz w:val="22"/>
          <w:szCs w:val="22"/>
        </w:rPr>
      </w:pPr>
      <w:r w:rsidRPr="00C41F6B">
        <w:rPr>
          <w:sz w:val="22"/>
          <w:szCs w:val="22"/>
        </w:rPr>
        <w:t xml:space="preserve">Responsable entreprise : merci de bien vouloir retourner le document complété à </w:t>
      </w:r>
      <w:r w:rsidR="00C41F6B" w:rsidRPr="00C41F6B">
        <w:rPr>
          <w:sz w:val="22"/>
          <w:szCs w:val="22"/>
        </w:rPr>
        <w:t>l’élève</w:t>
      </w:r>
      <w:r w:rsidR="001066F1" w:rsidRPr="00C41F6B">
        <w:rPr>
          <w:sz w:val="22"/>
          <w:szCs w:val="22"/>
        </w:rPr>
        <w:t xml:space="preserve"> </w:t>
      </w:r>
      <w:r w:rsidR="002B2402" w:rsidRPr="00C41F6B">
        <w:rPr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9"/>
        <w:gridCol w:w="1934"/>
        <w:gridCol w:w="5724"/>
      </w:tblGrid>
      <w:tr w:rsidR="007E3126" w:rsidRPr="00B33034" w:rsidTr="00DF170C">
        <w:tc>
          <w:tcPr>
            <w:tcW w:w="4573" w:type="dxa"/>
            <w:gridSpan w:val="2"/>
            <w:shd w:val="clear" w:color="auto" w:fill="auto"/>
          </w:tcPr>
          <w:p w:rsidR="007E3126" w:rsidRPr="00B33034" w:rsidRDefault="007E3126" w:rsidP="00C8698D">
            <w:pPr>
              <w:jc w:val="both"/>
              <w:rPr>
                <w:i/>
                <w:iCs/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Nom de l’élève / </w:t>
            </w:r>
            <w:r w:rsidRPr="00B33034">
              <w:rPr>
                <w:i/>
                <w:iCs/>
                <w:sz w:val="22"/>
                <w:szCs w:val="22"/>
              </w:rPr>
              <w:t>Student name</w:t>
            </w:r>
          </w:p>
        </w:tc>
        <w:bookmarkStart w:id="0" w:name="Texte1"/>
        <w:tc>
          <w:tcPr>
            <w:tcW w:w="5724" w:type="dxa"/>
            <w:shd w:val="clear" w:color="auto" w:fill="auto"/>
          </w:tcPr>
          <w:p w:rsidR="007E312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0"/>
          </w:p>
        </w:tc>
      </w:tr>
      <w:tr w:rsidR="00337CDD" w:rsidRPr="00B33034" w:rsidTr="00DF170C">
        <w:tc>
          <w:tcPr>
            <w:tcW w:w="4573" w:type="dxa"/>
            <w:gridSpan w:val="2"/>
            <w:shd w:val="clear" w:color="auto" w:fill="auto"/>
          </w:tcPr>
          <w:p w:rsidR="00337CDD" w:rsidRPr="00B33034" w:rsidRDefault="00337CDD" w:rsidP="00C8698D">
            <w:pPr>
              <w:jc w:val="both"/>
              <w:rPr>
                <w:i/>
                <w:iCs/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Nom de l’organisation / </w:t>
            </w:r>
            <w:r w:rsidRPr="00B33034">
              <w:rPr>
                <w:i/>
                <w:iCs/>
                <w:sz w:val="22"/>
                <w:szCs w:val="22"/>
              </w:rPr>
              <w:t>Company name</w:t>
            </w:r>
          </w:p>
        </w:tc>
        <w:bookmarkStart w:id="1" w:name="Texte2"/>
        <w:tc>
          <w:tcPr>
            <w:tcW w:w="5724" w:type="dxa"/>
            <w:shd w:val="clear" w:color="auto" w:fill="auto"/>
          </w:tcPr>
          <w:p w:rsidR="00337CDD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C3568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Date d</w:t>
            </w:r>
            <w:r w:rsidR="000C47A8" w:rsidRPr="00B33034">
              <w:rPr>
                <w:sz w:val="22"/>
                <w:szCs w:val="22"/>
              </w:rPr>
              <w:t>e</w:t>
            </w:r>
            <w:r w:rsidRPr="00B33034">
              <w:rPr>
                <w:sz w:val="22"/>
                <w:szCs w:val="22"/>
              </w:rPr>
              <w:t xml:space="preserve"> début</w:t>
            </w:r>
            <w:r w:rsidR="000C47A8" w:rsidRPr="00B33034">
              <w:rPr>
                <w:sz w:val="22"/>
                <w:szCs w:val="22"/>
              </w:rPr>
              <w:t xml:space="preserve"> de stage</w:t>
            </w:r>
            <w:r w:rsidRPr="00B33034">
              <w:rPr>
                <w:sz w:val="22"/>
                <w:szCs w:val="22"/>
              </w:rPr>
              <w:t xml:space="preserve"> / </w:t>
            </w:r>
            <w:r w:rsidRPr="00B33034">
              <w:rPr>
                <w:i/>
                <w:iCs/>
                <w:sz w:val="22"/>
                <w:szCs w:val="22"/>
              </w:rPr>
              <w:t>Initial day</w:t>
            </w:r>
          </w:p>
        </w:tc>
        <w:bookmarkStart w:id="2" w:name="Texte3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C3568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Date de fin</w:t>
            </w:r>
            <w:r w:rsidR="000C47A8" w:rsidRPr="00B33034">
              <w:rPr>
                <w:sz w:val="22"/>
                <w:szCs w:val="22"/>
              </w:rPr>
              <w:t xml:space="preserve"> de stage</w:t>
            </w:r>
            <w:r w:rsidRPr="00B33034">
              <w:rPr>
                <w:sz w:val="22"/>
                <w:szCs w:val="22"/>
              </w:rPr>
              <w:t xml:space="preserve"> / </w:t>
            </w:r>
            <w:r w:rsidRPr="00B33034">
              <w:rPr>
                <w:i/>
                <w:iCs/>
                <w:sz w:val="22"/>
                <w:szCs w:val="22"/>
              </w:rPr>
              <w:t>Last day</w:t>
            </w:r>
          </w:p>
        </w:tc>
        <w:bookmarkStart w:id="3" w:name="Texte4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C3568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Intitulé du stage / </w:t>
            </w:r>
            <w:r w:rsidR="000C47A8" w:rsidRPr="00B33034">
              <w:rPr>
                <w:i/>
                <w:iCs/>
                <w:sz w:val="22"/>
                <w:szCs w:val="22"/>
              </w:rPr>
              <w:t>Subject</w:t>
            </w:r>
          </w:p>
        </w:tc>
        <w:bookmarkStart w:id="4" w:name="Texte5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C35686" w:rsidRPr="00B33034" w:rsidTr="00DF170C">
        <w:trPr>
          <w:trHeight w:val="2496"/>
        </w:trPr>
        <w:tc>
          <w:tcPr>
            <w:tcW w:w="4573" w:type="dxa"/>
            <w:gridSpan w:val="2"/>
            <w:shd w:val="clear" w:color="auto" w:fill="auto"/>
          </w:tcPr>
          <w:p w:rsidR="006F0E9C" w:rsidRPr="00B33034" w:rsidRDefault="006F0E9C" w:rsidP="00C8698D">
            <w:pPr>
              <w:jc w:val="both"/>
              <w:rPr>
                <w:sz w:val="22"/>
                <w:szCs w:val="22"/>
              </w:rPr>
            </w:pPr>
          </w:p>
          <w:p w:rsidR="00C35686" w:rsidRPr="00B33034" w:rsidRDefault="00C3568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Description détaillée </w:t>
            </w:r>
            <w:r w:rsidR="00C41F6B">
              <w:rPr>
                <w:sz w:val="22"/>
                <w:szCs w:val="22"/>
              </w:rPr>
              <w:t>du sujet</w:t>
            </w:r>
          </w:p>
          <w:p w:rsidR="006F0E9C" w:rsidRPr="00B33034" w:rsidRDefault="006F0E9C" w:rsidP="00C8698D">
            <w:pPr>
              <w:jc w:val="both"/>
              <w:rPr>
                <w:sz w:val="22"/>
                <w:szCs w:val="22"/>
              </w:rPr>
            </w:pPr>
          </w:p>
          <w:p w:rsidR="00C35686" w:rsidRPr="00C41F6B" w:rsidRDefault="00C41F6B" w:rsidP="00C8698D">
            <w:pPr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B33034">
              <w:rPr>
                <w:i/>
                <w:iCs/>
                <w:sz w:val="22"/>
                <w:szCs w:val="22"/>
              </w:rPr>
              <w:t>Subject</w:t>
            </w:r>
            <w:r w:rsidRPr="00C41F6B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C35686" w:rsidRPr="00C41F6B">
              <w:rPr>
                <w:i/>
                <w:iCs/>
                <w:sz w:val="22"/>
                <w:szCs w:val="22"/>
                <w:lang w:val="en-US"/>
              </w:rPr>
              <w:t xml:space="preserve">description </w:t>
            </w:r>
          </w:p>
          <w:p w:rsidR="00C35686" w:rsidRPr="00C41F6B" w:rsidRDefault="00C35686" w:rsidP="00C8698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bookmarkStart w:id="5" w:name="Texte6"/>
        <w:tc>
          <w:tcPr>
            <w:tcW w:w="5724" w:type="dxa"/>
            <w:shd w:val="clear" w:color="auto" w:fill="auto"/>
          </w:tcPr>
          <w:p w:rsidR="005061F1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5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C3568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Montant et périodicité de la gratification</w:t>
            </w:r>
          </w:p>
          <w:p w:rsidR="00C35686" w:rsidRPr="00B33034" w:rsidRDefault="00C3568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Amount of salary and terms of payment</w:t>
            </w:r>
          </w:p>
        </w:tc>
        <w:bookmarkStart w:id="6" w:name="Texte7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6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C3568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>Autres avantages offerts</w:t>
            </w:r>
          </w:p>
          <w:p w:rsidR="00C35686" w:rsidRPr="00B33034" w:rsidRDefault="00C3568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Other benefits</w:t>
            </w:r>
          </w:p>
        </w:tc>
        <w:bookmarkStart w:id="7" w:name="Texte8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7"/>
          </w:p>
        </w:tc>
      </w:tr>
      <w:tr w:rsidR="00C35686" w:rsidRPr="00B33034" w:rsidTr="00DF170C">
        <w:tc>
          <w:tcPr>
            <w:tcW w:w="4573" w:type="dxa"/>
            <w:gridSpan w:val="2"/>
            <w:shd w:val="clear" w:color="auto" w:fill="auto"/>
          </w:tcPr>
          <w:p w:rsidR="00C35686" w:rsidRPr="00B33034" w:rsidRDefault="008B46B4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>Durée</w:t>
            </w:r>
            <w:r w:rsidR="00C35686" w:rsidRPr="00B33034">
              <w:rPr>
                <w:sz w:val="22"/>
                <w:szCs w:val="22"/>
                <w:lang w:val="en-GB"/>
              </w:rPr>
              <w:t xml:space="preserve"> hebdomadaire de présence</w:t>
            </w:r>
          </w:p>
          <w:p w:rsidR="00C35686" w:rsidRPr="00B33034" w:rsidRDefault="00C3568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Number of hours per week</w:t>
            </w:r>
          </w:p>
        </w:tc>
        <w:bookmarkStart w:id="8" w:name="Texte9"/>
        <w:tc>
          <w:tcPr>
            <w:tcW w:w="5724" w:type="dxa"/>
            <w:shd w:val="clear" w:color="auto" w:fill="auto"/>
          </w:tcPr>
          <w:p w:rsidR="00C3568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8"/>
          </w:p>
        </w:tc>
      </w:tr>
      <w:tr w:rsidR="00DB7CAD" w:rsidRPr="00B33034" w:rsidTr="00DF170C">
        <w:tc>
          <w:tcPr>
            <w:tcW w:w="4573" w:type="dxa"/>
            <w:gridSpan w:val="2"/>
            <w:shd w:val="clear" w:color="auto" w:fill="auto"/>
          </w:tcPr>
          <w:p w:rsidR="00DB7CAD" w:rsidRPr="00B33034" w:rsidRDefault="00DB7CAD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Nombre de jours de congés prévus/Modalités</w:t>
            </w:r>
          </w:p>
        </w:tc>
        <w:tc>
          <w:tcPr>
            <w:tcW w:w="5724" w:type="dxa"/>
            <w:shd w:val="clear" w:color="auto" w:fill="auto"/>
          </w:tcPr>
          <w:p w:rsidR="00DB7CAD" w:rsidRPr="00B33034" w:rsidRDefault="00DB7CAD" w:rsidP="00C8698D">
            <w:pPr>
              <w:jc w:val="both"/>
              <w:rPr>
                <w:sz w:val="22"/>
                <w:szCs w:val="22"/>
              </w:rPr>
            </w:pPr>
          </w:p>
        </w:tc>
      </w:tr>
      <w:tr w:rsidR="00FE3ECB" w:rsidRPr="00B33034" w:rsidTr="00DF170C">
        <w:tc>
          <w:tcPr>
            <w:tcW w:w="4573" w:type="dxa"/>
            <w:gridSpan w:val="2"/>
            <w:shd w:val="clear" w:color="auto" w:fill="auto"/>
          </w:tcPr>
          <w:p w:rsidR="00FE3ECB" w:rsidRPr="00B33034" w:rsidRDefault="00226DAC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Éventuelles conditions particulières de travail</w:t>
            </w:r>
          </w:p>
          <w:p w:rsidR="00FE3ECB" w:rsidRPr="00B33034" w:rsidRDefault="00FE3ECB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Specific working conditions if any</w:t>
            </w:r>
          </w:p>
        </w:tc>
        <w:bookmarkStart w:id="9" w:name="Texte10"/>
        <w:tc>
          <w:tcPr>
            <w:tcW w:w="5724" w:type="dxa"/>
            <w:shd w:val="clear" w:color="auto" w:fill="auto"/>
          </w:tcPr>
          <w:p w:rsidR="00FE3ECB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9"/>
          </w:p>
        </w:tc>
      </w:tr>
      <w:tr w:rsidR="00DB20E6" w:rsidRPr="00B33034" w:rsidTr="00DF170C">
        <w:tc>
          <w:tcPr>
            <w:tcW w:w="2639" w:type="dxa"/>
            <w:vMerge w:val="restart"/>
            <w:shd w:val="clear" w:color="auto" w:fill="auto"/>
          </w:tcPr>
          <w:p w:rsidR="00E41B19" w:rsidRPr="00B33034" w:rsidRDefault="00DB20E6" w:rsidP="00E41B19">
            <w:pPr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Représentant légal de l’entreprise</w:t>
            </w:r>
            <w:r w:rsidR="00E41B19" w:rsidRPr="00B33034">
              <w:rPr>
                <w:sz w:val="22"/>
                <w:szCs w:val="22"/>
              </w:rPr>
              <w:t xml:space="preserve"> </w:t>
            </w:r>
            <w:r w:rsidRPr="00B33034">
              <w:rPr>
                <w:sz w:val="22"/>
                <w:szCs w:val="22"/>
              </w:rPr>
              <w:t>(si différent du signataire de la convention).</w:t>
            </w:r>
          </w:p>
          <w:p w:rsidR="00DB20E6" w:rsidRPr="00B33034" w:rsidRDefault="001644B3" w:rsidP="00E41B19">
            <w:pPr>
              <w:rPr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Legal r</w:t>
            </w:r>
            <w:r w:rsidR="00E41B19" w:rsidRPr="00B33034">
              <w:rPr>
                <w:i/>
                <w:iCs/>
                <w:sz w:val="22"/>
                <w:szCs w:val="22"/>
                <w:lang w:val="en-GB"/>
              </w:rPr>
              <w:t xml:space="preserve">epresentative of the company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(</w:t>
            </w:r>
            <w:r w:rsidR="00E41B19" w:rsidRPr="00B33034">
              <w:rPr>
                <w:i/>
                <w:iCs/>
                <w:sz w:val="22"/>
                <w:szCs w:val="22"/>
                <w:lang w:val="en-GB"/>
              </w:rPr>
              <w:t>i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f</w:t>
            </w:r>
            <w:r w:rsidR="00E41B19" w:rsidRPr="00B33034">
              <w:rPr>
                <w:i/>
                <w:iCs/>
                <w:sz w:val="22"/>
                <w:szCs w:val="22"/>
                <w:lang w:val="en-GB"/>
              </w:rPr>
              <w:t xml:space="preserve"> different from the signatory)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1934" w:type="dxa"/>
            <w:shd w:val="clear" w:color="auto" w:fill="auto"/>
          </w:tcPr>
          <w:p w:rsidR="001644B3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Nom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Name</w:t>
            </w:r>
          </w:p>
          <w:p w:rsidR="001644B3" w:rsidRPr="00B33034" w:rsidRDefault="001644B3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  <w:p w:rsidR="001644B3" w:rsidRPr="00B33034" w:rsidRDefault="001644B3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bookmarkStart w:id="10" w:name="Texte11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34" w:type="dxa"/>
            <w:shd w:val="clear" w:color="auto" w:fill="auto"/>
          </w:tcPr>
          <w:p w:rsidR="001644B3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Fonction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Job title</w:t>
            </w:r>
          </w:p>
          <w:p w:rsidR="001644B3" w:rsidRPr="00B33034" w:rsidRDefault="001644B3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</w:tc>
        <w:bookmarkStart w:id="11" w:name="Texte12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</w:rPr>
              <w:instrText xml:space="preserve"> FORMTEXT </w:instrText>
            </w:r>
            <w:r w:rsidRPr="00B33034">
              <w:rPr>
                <w:sz w:val="22"/>
                <w:szCs w:val="22"/>
              </w:rPr>
            </w:r>
            <w:r w:rsidRPr="00B33034">
              <w:rPr>
                <w:sz w:val="22"/>
                <w:szCs w:val="22"/>
              </w:rPr>
              <w:fldChar w:fldCharType="separate"/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noProof/>
                <w:sz w:val="22"/>
                <w:szCs w:val="22"/>
              </w:rPr>
              <w:t> </w:t>
            </w:r>
            <w:r w:rsidRPr="00B33034"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DB20E6" w:rsidRPr="00B33034" w:rsidTr="00DF170C">
        <w:tc>
          <w:tcPr>
            <w:tcW w:w="2639" w:type="dxa"/>
            <w:vMerge w:val="restart"/>
            <w:shd w:val="clear" w:color="auto" w:fill="auto"/>
          </w:tcPr>
          <w:p w:rsidR="00DB20E6" w:rsidRPr="00B33034" w:rsidRDefault="00DB20E6" w:rsidP="00A169A8">
            <w:pPr>
              <w:rPr>
                <w:sz w:val="22"/>
                <w:szCs w:val="22"/>
              </w:rPr>
            </w:pPr>
          </w:p>
          <w:p w:rsidR="00DB20E6" w:rsidRPr="00B33034" w:rsidRDefault="00DB20E6" w:rsidP="00A169A8">
            <w:pPr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Signataire de la convention</w:t>
            </w:r>
          </w:p>
          <w:p w:rsidR="00DB20E6" w:rsidRPr="00B33034" w:rsidRDefault="00DB20E6" w:rsidP="00A169A8">
            <w:pPr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 </w:t>
            </w:r>
          </w:p>
          <w:p w:rsidR="00DB20E6" w:rsidRPr="00B33034" w:rsidRDefault="00DB20E6" w:rsidP="00A169A8">
            <w:pPr>
              <w:rPr>
                <w:i/>
                <w:iCs/>
                <w:sz w:val="22"/>
                <w:szCs w:val="22"/>
              </w:rPr>
            </w:pPr>
            <w:r w:rsidRPr="00B33034">
              <w:rPr>
                <w:i/>
                <w:iCs/>
                <w:sz w:val="22"/>
                <w:szCs w:val="22"/>
              </w:rPr>
              <w:t>Signatory of the agreement</w:t>
            </w:r>
          </w:p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Nom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Name</w:t>
            </w:r>
          </w:p>
        </w:tc>
        <w:bookmarkStart w:id="12" w:name="Texte13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2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Fonction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Job title</w:t>
            </w:r>
          </w:p>
        </w:tc>
        <w:bookmarkStart w:id="13" w:name="Texte14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3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Adresse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Address</w:t>
            </w:r>
          </w:p>
        </w:tc>
        <w:bookmarkStart w:id="14" w:name="Texte15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4"/>
          </w:p>
          <w:p w:rsidR="0033762F" w:rsidRPr="00B33034" w:rsidRDefault="0033762F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Courriel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E-mail</w:t>
            </w:r>
          </w:p>
        </w:tc>
        <w:bookmarkStart w:id="15" w:name="Texte16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5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Téléphone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Phone</w:t>
            </w:r>
          </w:p>
        </w:tc>
        <w:bookmarkStart w:id="16" w:name="Texte17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6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Portable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Mobile</w:t>
            </w:r>
          </w:p>
        </w:tc>
        <w:bookmarkStart w:id="17" w:name="Texte18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8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7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>Télécopie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 xml:space="preserve"> / Fax</w:t>
            </w:r>
          </w:p>
        </w:tc>
        <w:bookmarkStart w:id="18" w:name="Texte19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19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8"/>
          </w:p>
        </w:tc>
      </w:tr>
      <w:tr w:rsidR="00DB20E6" w:rsidRPr="00B33034" w:rsidTr="00DF170C">
        <w:tc>
          <w:tcPr>
            <w:tcW w:w="2639" w:type="dxa"/>
            <w:vMerge w:val="restart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>Maître de stage</w:t>
            </w:r>
          </w:p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  <w:p w:rsidR="00DB20E6" w:rsidRPr="00B33034" w:rsidRDefault="00DB20E6" w:rsidP="00A169A8">
            <w:pPr>
              <w:rPr>
                <w:i/>
                <w:iCs/>
                <w:sz w:val="22"/>
                <w:szCs w:val="22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lastRenderedPageBreak/>
              <w:t>Internship supervisor</w:t>
            </w: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lastRenderedPageBreak/>
              <w:t xml:space="preserve">Nom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Name</w:t>
            </w:r>
          </w:p>
        </w:tc>
        <w:bookmarkStart w:id="19" w:name="Texte20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20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19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7E3126">
            <w:pPr>
              <w:rPr>
                <w:sz w:val="22"/>
                <w:szCs w:val="22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Fonction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Job title</w:t>
            </w:r>
          </w:p>
        </w:tc>
        <w:bookmarkStart w:id="20" w:name="Texte21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21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20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Adresse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Address</w:t>
            </w:r>
          </w:p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</w:p>
        </w:tc>
        <w:bookmarkStart w:id="21" w:name="Texte22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22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21"/>
          </w:p>
        </w:tc>
      </w:tr>
      <w:tr w:rsidR="00DB20E6" w:rsidRPr="00B33034" w:rsidTr="00DF170C">
        <w:trPr>
          <w:trHeight w:val="284"/>
        </w:trPr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Courriel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E-mail</w:t>
            </w:r>
          </w:p>
        </w:tc>
        <w:bookmarkStart w:id="22" w:name="Texte23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fldChar w:fldCharType="begin">
                <w:ffData>
                  <w:name w:val="Texte23"/>
                  <w:enabled/>
                  <w:calcOnExit w:val="0"/>
                  <w:textInput/>
                </w:ffData>
              </w:fldChar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i/>
                <w:iCs/>
                <w:sz w:val="22"/>
                <w:szCs w:val="22"/>
                <w:lang w:val="en-GB"/>
              </w:rPr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i/>
                <w:iCs/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i/>
                <w:iCs/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i/>
                <w:iCs/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i/>
                <w:iCs/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i/>
                <w:iCs/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fldChar w:fldCharType="end"/>
            </w:r>
            <w:bookmarkEnd w:id="22"/>
          </w:p>
        </w:tc>
      </w:tr>
      <w:tr w:rsidR="00DB20E6" w:rsidRPr="00B33034" w:rsidTr="00DF170C">
        <w:tc>
          <w:tcPr>
            <w:tcW w:w="2639" w:type="dxa"/>
            <w:vMerge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934" w:type="dxa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t xml:space="preserve">Téléphone / </w:t>
            </w:r>
            <w:r w:rsidRPr="00B33034">
              <w:rPr>
                <w:i/>
                <w:iCs/>
                <w:sz w:val="22"/>
                <w:szCs w:val="22"/>
                <w:lang w:val="en-GB"/>
              </w:rPr>
              <w:t>Phone</w:t>
            </w:r>
          </w:p>
        </w:tc>
        <w:bookmarkStart w:id="23" w:name="Texte24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24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23"/>
          </w:p>
        </w:tc>
      </w:tr>
      <w:tr w:rsidR="00C624CC" w:rsidRPr="00C41F6B" w:rsidTr="00DF170C">
        <w:tc>
          <w:tcPr>
            <w:tcW w:w="4573" w:type="dxa"/>
            <w:gridSpan w:val="2"/>
            <w:shd w:val="clear" w:color="auto" w:fill="auto"/>
          </w:tcPr>
          <w:p w:rsidR="00C624CC" w:rsidRPr="00B33034" w:rsidRDefault="00C624CC" w:rsidP="00C41F6B">
            <w:pPr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Modalités d’encadrement </w:t>
            </w:r>
            <w:r w:rsidR="00C41F6B">
              <w:rPr>
                <w:sz w:val="22"/>
                <w:szCs w:val="22"/>
              </w:rPr>
              <w:t>de l’élève</w:t>
            </w:r>
            <w:r w:rsidRPr="00B33034">
              <w:rPr>
                <w:sz w:val="22"/>
                <w:szCs w:val="22"/>
              </w:rPr>
              <w:t xml:space="preserve"> par l’organisme</w:t>
            </w:r>
            <w:r w:rsidR="00C41F6B">
              <w:rPr>
                <w:sz w:val="22"/>
                <w:szCs w:val="22"/>
              </w:rPr>
              <w:t> </w:t>
            </w:r>
          </w:p>
          <w:p w:rsidR="00D75F58" w:rsidRPr="00B33034" w:rsidRDefault="00D75F58" w:rsidP="00C8698D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B33034">
              <w:rPr>
                <w:i/>
                <w:sz w:val="22"/>
                <w:szCs w:val="22"/>
                <w:lang w:val="en-GB"/>
              </w:rPr>
              <w:t>Terms of the Organisation supervision</w:t>
            </w:r>
          </w:p>
        </w:tc>
        <w:tc>
          <w:tcPr>
            <w:tcW w:w="5724" w:type="dxa"/>
            <w:shd w:val="clear" w:color="auto" w:fill="auto"/>
          </w:tcPr>
          <w:p w:rsidR="00C624CC" w:rsidRPr="00B33034" w:rsidRDefault="00C624CC" w:rsidP="00C8698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DB20E6" w:rsidRPr="00B33034" w:rsidTr="00DF170C">
        <w:tc>
          <w:tcPr>
            <w:tcW w:w="4573" w:type="dxa"/>
            <w:gridSpan w:val="2"/>
            <w:shd w:val="clear" w:color="auto" w:fill="auto"/>
          </w:tcPr>
          <w:p w:rsidR="00DB20E6" w:rsidRPr="00B33034" w:rsidRDefault="00DB20E6" w:rsidP="00C8698D">
            <w:pPr>
              <w:jc w:val="both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Adresse du </w:t>
            </w:r>
            <w:r w:rsidR="00C41F6B">
              <w:rPr>
                <w:sz w:val="22"/>
                <w:szCs w:val="22"/>
              </w:rPr>
              <w:t xml:space="preserve">lieu du </w:t>
            </w:r>
            <w:r w:rsidRPr="00B33034">
              <w:rPr>
                <w:sz w:val="22"/>
                <w:szCs w:val="22"/>
              </w:rPr>
              <w:t xml:space="preserve">stage </w:t>
            </w:r>
            <w:r w:rsidR="00C41F6B">
              <w:rPr>
                <w:sz w:val="22"/>
                <w:szCs w:val="22"/>
              </w:rPr>
              <w:t xml:space="preserve">de TP </w:t>
            </w:r>
            <w:r w:rsidRPr="00B33034">
              <w:rPr>
                <w:sz w:val="22"/>
                <w:szCs w:val="22"/>
              </w:rPr>
              <w:t>(si différente de celle du maître de stage)</w:t>
            </w:r>
          </w:p>
          <w:p w:rsidR="00DB20E6" w:rsidRPr="00B33034" w:rsidRDefault="00DB20E6" w:rsidP="00C41F6B">
            <w:pPr>
              <w:rPr>
                <w:i/>
                <w:iCs/>
                <w:sz w:val="22"/>
                <w:szCs w:val="22"/>
                <w:lang w:val="en-GB"/>
              </w:rPr>
            </w:pPr>
            <w:r w:rsidRPr="00B33034">
              <w:rPr>
                <w:i/>
                <w:iCs/>
                <w:sz w:val="22"/>
                <w:szCs w:val="22"/>
                <w:lang w:val="en-GB"/>
              </w:rPr>
              <w:t>Address of internship (if different from supervisor’s)</w:t>
            </w:r>
          </w:p>
        </w:tc>
        <w:bookmarkStart w:id="24" w:name="Texte25"/>
        <w:tc>
          <w:tcPr>
            <w:tcW w:w="5724" w:type="dxa"/>
            <w:shd w:val="clear" w:color="auto" w:fill="auto"/>
          </w:tcPr>
          <w:p w:rsidR="00DB20E6" w:rsidRPr="00B33034" w:rsidRDefault="005061F1" w:rsidP="00C8698D">
            <w:pPr>
              <w:jc w:val="both"/>
              <w:rPr>
                <w:sz w:val="22"/>
                <w:szCs w:val="22"/>
                <w:lang w:val="en-GB"/>
              </w:rPr>
            </w:pPr>
            <w:r w:rsidRPr="00B33034">
              <w:rPr>
                <w:sz w:val="22"/>
                <w:szCs w:val="22"/>
                <w:lang w:val="en-GB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Pr="00B33034">
              <w:rPr>
                <w:sz w:val="22"/>
                <w:szCs w:val="22"/>
                <w:lang w:val="en-GB"/>
              </w:rPr>
              <w:instrText xml:space="preserve"> FORMTEXT </w:instrText>
            </w:r>
            <w:r w:rsidRPr="00B33034">
              <w:rPr>
                <w:sz w:val="22"/>
                <w:szCs w:val="22"/>
                <w:lang w:val="en-GB"/>
              </w:rPr>
            </w:r>
            <w:r w:rsidRPr="00B33034">
              <w:rPr>
                <w:sz w:val="22"/>
                <w:szCs w:val="22"/>
                <w:lang w:val="en-GB"/>
              </w:rPr>
              <w:fldChar w:fldCharType="separate"/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noProof/>
                <w:sz w:val="22"/>
                <w:szCs w:val="22"/>
                <w:lang w:val="en-GB"/>
              </w:rPr>
              <w:t> </w:t>
            </w:r>
            <w:r w:rsidRPr="00B33034">
              <w:rPr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</w:tr>
    </w:tbl>
    <w:p w:rsidR="00D063D7" w:rsidRPr="00B33034" w:rsidRDefault="00D063D7" w:rsidP="00656F43">
      <w:pPr>
        <w:autoSpaceDE w:val="0"/>
        <w:autoSpaceDN w:val="0"/>
        <w:adjustRightInd w:val="0"/>
        <w:rPr>
          <w:b/>
          <w:bCs/>
          <w:color w:val="FF0000"/>
          <w:sz w:val="22"/>
          <w:szCs w:val="22"/>
        </w:rPr>
      </w:pPr>
    </w:p>
    <w:p w:rsidR="00656F43" w:rsidRPr="00C41F6B" w:rsidRDefault="00656F43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rPr>
          <w:bCs/>
          <w:sz w:val="22"/>
          <w:szCs w:val="22"/>
        </w:rPr>
      </w:pPr>
      <w:r w:rsidRPr="00C41F6B">
        <w:rPr>
          <w:bCs/>
          <w:sz w:val="22"/>
          <w:szCs w:val="22"/>
        </w:rPr>
        <w:t xml:space="preserve">Écrivez au moins 5 compétences techniques </w:t>
      </w:r>
      <w:r w:rsidR="007B7FA7" w:rsidRPr="00C41F6B">
        <w:rPr>
          <w:bCs/>
          <w:sz w:val="22"/>
          <w:szCs w:val="22"/>
        </w:rPr>
        <w:t xml:space="preserve">d’ingénieur </w:t>
      </w:r>
      <w:r w:rsidRPr="00C41F6B">
        <w:rPr>
          <w:bCs/>
          <w:sz w:val="22"/>
          <w:szCs w:val="22"/>
        </w:rPr>
        <w:t xml:space="preserve">qui seront </w:t>
      </w:r>
      <w:r w:rsidR="003B2C78" w:rsidRPr="00C41F6B">
        <w:rPr>
          <w:bCs/>
          <w:sz w:val="22"/>
          <w:szCs w:val="22"/>
        </w:rPr>
        <w:t xml:space="preserve">développées durant le stage </w:t>
      </w:r>
      <w:r w:rsidR="00C41F6B">
        <w:rPr>
          <w:bCs/>
          <w:sz w:val="22"/>
          <w:szCs w:val="22"/>
        </w:rPr>
        <w:t xml:space="preserve">de PFE </w:t>
      </w:r>
      <w:r w:rsidR="003B2C78" w:rsidRPr="00C41F6B">
        <w:rPr>
          <w:bCs/>
          <w:sz w:val="22"/>
          <w:szCs w:val="22"/>
        </w:rPr>
        <w:t xml:space="preserve">/ </w:t>
      </w:r>
      <w:r w:rsidRPr="00C41F6B">
        <w:rPr>
          <w:bCs/>
          <w:sz w:val="22"/>
          <w:szCs w:val="22"/>
        </w:rPr>
        <w:t>Write at least 5 te</w:t>
      </w:r>
      <w:r w:rsidR="003B2C78" w:rsidRPr="00C41F6B">
        <w:rPr>
          <w:bCs/>
          <w:sz w:val="22"/>
          <w:szCs w:val="22"/>
        </w:rPr>
        <w:t>chnical skills to be enhanced during</w:t>
      </w:r>
      <w:r w:rsidRPr="00C41F6B">
        <w:rPr>
          <w:bCs/>
          <w:sz w:val="22"/>
          <w:szCs w:val="22"/>
        </w:rPr>
        <w:t xml:space="preserve"> the inter</w:t>
      </w:r>
      <w:r w:rsidR="003B2C78" w:rsidRPr="00C41F6B">
        <w:rPr>
          <w:bCs/>
          <w:sz w:val="22"/>
          <w:szCs w:val="22"/>
        </w:rPr>
        <w:t>n</w:t>
      </w:r>
      <w:r w:rsidRPr="00C41F6B">
        <w:rPr>
          <w:bCs/>
          <w:sz w:val="22"/>
          <w:szCs w:val="22"/>
        </w:rPr>
        <w:t>ship :</w:t>
      </w:r>
    </w:p>
    <w:bookmarkStart w:id="25" w:name="Texte30"/>
    <w:p w:rsidR="00E44F7F" w:rsidRPr="00B33034" w:rsidRDefault="005061F1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/>
        <w:jc w:val="both"/>
        <w:rPr>
          <w:sz w:val="22"/>
          <w:szCs w:val="22"/>
        </w:rPr>
      </w:pPr>
      <w:r w:rsidRPr="00B33034">
        <w:rPr>
          <w:sz w:val="22"/>
          <w:szCs w:val="22"/>
        </w:rPr>
        <w:fldChar w:fldCharType="begin">
          <w:ffData>
            <w:name w:val="Texte30"/>
            <w:enabled/>
            <w:calcOnExit w:val="0"/>
            <w:textInput/>
          </w:ffData>
        </w:fldChar>
      </w:r>
      <w:r w:rsidRPr="00B33034">
        <w:rPr>
          <w:sz w:val="22"/>
          <w:szCs w:val="22"/>
        </w:rPr>
        <w:instrText xml:space="preserve"> FORMTEXT </w:instrText>
      </w:r>
      <w:r w:rsidRPr="00B33034">
        <w:rPr>
          <w:sz w:val="22"/>
          <w:szCs w:val="22"/>
        </w:rPr>
      </w:r>
      <w:r w:rsidRPr="00B33034">
        <w:rPr>
          <w:sz w:val="22"/>
          <w:szCs w:val="22"/>
        </w:rPr>
        <w:fldChar w:fldCharType="separate"/>
      </w:r>
      <w:r w:rsidRPr="00B33034">
        <w:rPr>
          <w:noProof/>
          <w:sz w:val="22"/>
          <w:szCs w:val="22"/>
        </w:rPr>
        <w:t> </w:t>
      </w:r>
      <w:r w:rsidRPr="00B33034">
        <w:rPr>
          <w:noProof/>
          <w:sz w:val="22"/>
          <w:szCs w:val="22"/>
        </w:rPr>
        <w:t> </w:t>
      </w:r>
      <w:r w:rsidRPr="00B33034">
        <w:rPr>
          <w:noProof/>
          <w:sz w:val="22"/>
          <w:szCs w:val="22"/>
        </w:rPr>
        <w:t> </w:t>
      </w:r>
      <w:r w:rsidRPr="00B33034">
        <w:rPr>
          <w:noProof/>
          <w:sz w:val="22"/>
          <w:szCs w:val="22"/>
        </w:rPr>
        <w:t> </w:t>
      </w:r>
      <w:r w:rsidRPr="00B33034">
        <w:rPr>
          <w:noProof/>
          <w:sz w:val="22"/>
          <w:szCs w:val="22"/>
        </w:rPr>
        <w:t> </w:t>
      </w:r>
      <w:r w:rsidRPr="00B33034">
        <w:rPr>
          <w:sz w:val="22"/>
          <w:szCs w:val="22"/>
        </w:rPr>
        <w:fldChar w:fldCharType="end"/>
      </w:r>
      <w:bookmarkEnd w:id="25"/>
    </w:p>
    <w:p w:rsidR="00C624CC" w:rsidRPr="00B33034" w:rsidRDefault="00C624CC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/>
        <w:jc w:val="both"/>
        <w:rPr>
          <w:sz w:val="22"/>
          <w:szCs w:val="22"/>
        </w:rPr>
      </w:pPr>
    </w:p>
    <w:p w:rsidR="00C624CC" w:rsidRPr="00B33034" w:rsidRDefault="00C624CC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/>
        <w:jc w:val="both"/>
        <w:rPr>
          <w:sz w:val="22"/>
          <w:szCs w:val="22"/>
        </w:rPr>
      </w:pPr>
    </w:p>
    <w:p w:rsidR="00C624CC" w:rsidRPr="00B33034" w:rsidRDefault="00C624CC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/>
        <w:jc w:val="both"/>
        <w:rPr>
          <w:sz w:val="22"/>
          <w:szCs w:val="22"/>
        </w:rPr>
      </w:pPr>
    </w:p>
    <w:p w:rsidR="00C624CC" w:rsidRPr="00B33034" w:rsidRDefault="00C624CC" w:rsidP="007B7FA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/>
        <w:jc w:val="both"/>
        <w:rPr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400"/>
      </w:tblGrid>
      <w:tr w:rsidR="00656F43" w:rsidRPr="00B33034" w:rsidTr="00C8698D">
        <w:tc>
          <w:tcPr>
            <w:tcW w:w="5148" w:type="dxa"/>
            <w:shd w:val="clear" w:color="auto" w:fill="auto"/>
          </w:tcPr>
          <w:p w:rsidR="00656F43" w:rsidRPr="00C41F6B" w:rsidRDefault="00656F43" w:rsidP="00C41F6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41F6B">
              <w:rPr>
                <w:b/>
                <w:bCs/>
                <w:sz w:val="22"/>
                <w:szCs w:val="22"/>
              </w:rPr>
              <w:t xml:space="preserve">Indiquez 5 compétences de « savoir faire », dans la liste ci-dessous, </w:t>
            </w:r>
            <w:r w:rsidR="003B2C78" w:rsidRPr="00C41F6B">
              <w:rPr>
                <w:b/>
                <w:bCs/>
                <w:sz w:val="22"/>
                <w:szCs w:val="22"/>
              </w:rPr>
              <w:t>à développ</w:t>
            </w:r>
            <w:r w:rsidRPr="00C41F6B">
              <w:rPr>
                <w:b/>
                <w:bCs/>
                <w:sz w:val="22"/>
                <w:szCs w:val="22"/>
              </w:rPr>
              <w:t>e</w:t>
            </w:r>
            <w:r w:rsidR="003B2C78" w:rsidRPr="00C41F6B">
              <w:rPr>
                <w:b/>
                <w:bCs/>
                <w:sz w:val="22"/>
                <w:szCs w:val="22"/>
              </w:rPr>
              <w:t>r</w:t>
            </w:r>
            <w:r w:rsidR="00C41F6B" w:rsidRPr="00C41F6B">
              <w:rPr>
                <w:b/>
                <w:bCs/>
                <w:sz w:val="22"/>
                <w:szCs w:val="22"/>
              </w:rPr>
              <w:t xml:space="preserve"> durant le PFE</w:t>
            </w:r>
            <w:r w:rsidRPr="00C41F6B">
              <w:rPr>
                <w:b/>
                <w:bCs/>
                <w:sz w:val="22"/>
                <w:szCs w:val="22"/>
              </w:rPr>
              <w:t xml:space="preserve">, / Choose at least 5 different </w:t>
            </w:r>
            <w:r w:rsidR="003B2C78" w:rsidRPr="00C41F6B">
              <w:rPr>
                <w:b/>
                <w:bCs/>
                <w:sz w:val="22"/>
                <w:szCs w:val="22"/>
              </w:rPr>
              <w:t xml:space="preserve"> « know how» to be enchanced during</w:t>
            </w:r>
            <w:r w:rsidR="00C41F6B" w:rsidRPr="00C41F6B">
              <w:rPr>
                <w:b/>
                <w:bCs/>
                <w:sz w:val="22"/>
                <w:szCs w:val="22"/>
              </w:rPr>
              <w:t xml:space="preserve"> the PFE</w:t>
            </w:r>
            <w:r w:rsidRPr="00C41F6B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400" w:type="dxa"/>
            <w:shd w:val="clear" w:color="auto" w:fill="auto"/>
          </w:tcPr>
          <w:p w:rsidR="00656F43" w:rsidRPr="00C41F6B" w:rsidRDefault="00656F43" w:rsidP="00C41F6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41F6B">
              <w:rPr>
                <w:b/>
                <w:bCs/>
                <w:sz w:val="22"/>
                <w:szCs w:val="22"/>
              </w:rPr>
              <w:t>Indiquez 5 compétences de</w:t>
            </w:r>
            <w:r w:rsidR="003B2C78" w:rsidRPr="00C41F6B">
              <w:rPr>
                <w:b/>
                <w:bCs/>
                <w:sz w:val="22"/>
                <w:szCs w:val="22"/>
              </w:rPr>
              <w:t xml:space="preserve"> </w:t>
            </w:r>
            <w:r w:rsidRPr="00C41F6B">
              <w:rPr>
                <w:b/>
                <w:bCs/>
                <w:sz w:val="22"/>
                <w:szCs w:val="22"/>
              </w:rPr>
              <w:t>« savoir être », dans la liste ci-dessous,</w:t>
            </w:r>
            <w:r w:rsidR="003B2C78" w:rsidRPr="00C41F6B">
              <w:rPr>
                <w:b/>
                <w:bCs/>
                <w:sz w:val="22"/>
                <w:szCs w:val="22"/>
              </w:rPr>
              <w:t xml:space="preserve"> à développer</w:t>
            </w:r>
            <w:r w:rsidRPr="00C41F6B">
              <w:rPr>
                <w:b/>
                <w:bCs/>
                <w:sz w:val="22"/>
                <w:szCs w:val="22"/>
              </w:rPr>
              <w:t xml:space="preserve"> durant le </w:t>
            </w:r>
            <w:r w:rsidR="00C41F6B" w:rsidRPr="00C41F6B">
              <w:rPr>
                <w:b/>
                <w:bCs/>
                <w:sz w:val="22"/>
                <w:szCs w:val="22"/>
              </w:rPr>
              <w:t>PFE</w:t>
            </w:r>
            <w:r w:rsidRPr="00C41F6B">
              <w:rPr>
                <w:b/>
                <w:bCs/>
                <w:sz w:val="22"/>
                <w:szCs w:val="22"/>
              </w:rPr>
              <w:t xml:space="preserve"> / </w:t>
            </w:r>
            <w:r w:rsidR="003B2C78" w:rsidRPr="00C41F6B">
              <w:rPr>
                <w:b/>
                <w:bCs/>
                <w:sz w:val="22"/>
                <w:szCs w:val="22"/>
              </w:rPr>
              <w:t>Choose</w:t>
            </w:r>
            <w:r w:rsidRPr="00C41F6B">
              <w:rPr>
                <w:b/>
                <w:bCs/>
                <w:sz w:val="22"/>
                <w:szCs w:val="22"/>
              </w:rPr>
              <w:t xml:space="preserve"> 5 different</w:t>
            </w:r>
            <w:r w:rsidR="003B2C78" w:rsidRPr="00C41F6B">
              <w:rPr>
                <w:b/>
                <w:bCs/>
                <w:sz w:val="22"/>
                <w:szCs w:val="22"/>
              </w:rPr>
              <w:t xml:space="preserve"> </w:t>
            </w:r>
            <w:r w:rsidRPr="00C41F6B">
              <w:rPr>
                <w:b/>
                <w:bCs/>
                <w:sz w:val="22"/>
                <w:szCs w:val="22"/>
              </w:rPr>
              <w:t xml:space="preserve">« know to behave » </w:t>
            </w:r>
            <w:r w:rsidR="003B2C78" w:rsidRPr="00C41F6B">
              <w:rPr>
                <w:b/>
                <w:bCs/>
                <w:sz w:val="22"/>
                <w:szCs w:val="22"/>
              </w:rPr>
              <w:t>to be enchanced during</w:t>
            </w:r>
            <w:r w:rsidRPr="00C41F6B">
              <w:rPr>
                <w:b/>
                <w:bCs/>
                <w:sz w:val="22"/>
                <w:szCs w:val="22"/>
              </w:rPr>
              <w:t xml:space="preserve"> the </w:t>
            </w:r>
            <w:r w:rsidR="00C41F6B" w:rsidRPr="00C41F6B">
              <w:rPr>
                <w:b/>
                <w:bCs/>
                <w:sz w:val="22"/>
                <w:szCs w:val="22"/>
              </w:rPr>
              <w:t>PFE</w:t>
            </w:r>
            <w:r w:rsidRPr="00C41F6B">
              <w:rPr>
                <w:sz w:val="22"/>
                <w:szCs w:val="22"/>
              </w:rPr>
              <w:t>.</w:t>
            </w:r>
          </w:p>
        </w:tc>
      </w:tr>
      <w:tr w:rsidR="00656F43" w:rsidRPr="00B33034" w:rsidTr="00C8698D">
        <w:tc>
          <w:tcPr>
            <w:tcW w:w="5148" w:type="dxa"/>
            <w:shd w:val="clear" w:color="auto" w:fill="auto"/>
          </w:tcPr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Planifier sur le moyen et long terme</w:t>
            </w:r>
            <w:r w:rsidR="00B33034">
              <w:rPr>
                <w:sz w:val="22"/>
                <w:szCs w:val="22"/>
              </w:rPr>
              <w:t>/project management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26" w:name="CaseACocher1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26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B33034">
              <w:rPr>
                <w:sz w:val="22"/>
                <w:szCs w:val="22"/>
                <w:lang w:val="en-US"/>
              </w:rPr>
              <w:t>Coordonner des opérations</w:t>
            </w:r>
            <w:r w:rsidR="00B33034" w:rsidRPr="00B33034">
              <w:rPr>
                <w:sz w:val="22"/>
                <w:szCs w:val="22"/>
                <w:lang w:val="en-US"/>
              </w:rPr>
              <w:t>/long and medium term planning</w:t>
            </w:r>
            <w:r w:rsidR="005061F1" w:rsidRPr="00B33034">
              <w:rPr>
                <w:sz w:val="22"/>
                <w:szCs w:val="22"/>
                <w:lang w:val="en-US"/>
              </w:rPr>
              <w:t xml:space="preserve"> </w:t>
            </w:r>
            <w:bookmarkStart w:id="27" w:name="CaseACocher2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27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Maîtriser des délais</w:t>
            </w:r>
            <w:r w:rsidR="00B33034">
              <w:rPr>
                <w:sz w:val="22"/>
                <w:szCs w:val="22"/>
              </w:rPr>
              <w:t>/deadline management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28" w:name="CaseACocher3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28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Maîtriser les budgets</w:t>
            </w:r>
            <w:r w:rsidR="00B33034">
              <w:rPr>
                <w:sz w:val="22"/>
                <w:szCs w:val="22"/>
              </w:rPr>
              <w:t>/budget control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29" w:name="CaseACocher4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29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B33034">
              <w:rPr>
                <w:sz w:val="22"/>
                <w:szCs w:val="22"/>
                <w:lang w:val="en-US"/>
              </w:rPr>
              <w:t>Organiser/piloter/animer des réunions</w:t>
            </w:r>
            <w:r w:rsidR="00B33034" w:rsidRPr="00B33034">
              <w:rPr>
                <w:sz w:val="22"/>
                <w:szCs w:val="22"/>
                <w:lang w:val="en-US"/>
              </w:rPr>
              <w:t>/organize and hold meetings</w:t>
            </w:r>
            <w:r w:rsidR="005061F1" w:rsidRPr="00B33034">
              <w:rPr>
                <w:sz w:val="22"/>
                <w:szCs w:val="22"/>
                <w:lang w:val="en-US"/>
              </w:rPr>
              <w:t xml:space="preserve"> </w:t>
            </w:r>
            <w:bookmarkStart w:id="30" w:name="CaseACocher5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0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 xml:space="preserve">Travailler avec des </w:t>
            </w:r>
            <w:r w:rsidR="0037218E" w:rsidRPr="00B33034">
              <w:rPr>
                <w:sz w:val="22"/>
                <w:szCs w:val="22"/>
              </w:rPr>
              <w:t>professionnels</w:t>
            </w:r>
            <w:r w:rsidRPr="00B33034">
              <w:rPr>
                <w:sz w:val="22"/>
                <w:szCs w:val="22"/>
              </w:rPr>
              <w:t xml:space="preserve"> d’autres disciplines</w:t>
            </w:r>
            <w:r w:rsidR="00B33034">
              <w:rPr>
                <w:sz w:val="22"/>
                <w:szCs w:val="22"/>
              </w:rPr>
              <w:t>/work with experts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31" w:name="CaseACocher6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1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Manager des équipes</w:t>
            </w:r>
            <w:r w:rsidR="00B33034">
              <w:rPr>
                <w:sz w:val="22"/>
                <w:szCs w:val="22"/>
              </w:rPr>
              <w:t>/team management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32" w:name="CaseACocher7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2"/>
          </w:p>
          <w:p w:rsidR="00656F43" w:rsidRDefault="00656F43" w:rsidP="00C705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Gérer des situations de crise</w:t>
            </w:r>
            <w:r w:rsidR="00B33034">
              <w:rPr>
                <w:sz w:val="22"/>
                <w:szCs w:val="22"/>
              </w:rPr>
              <w:t>/crisis management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33" w:name="CaseACocher8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3"/>
            <w:r w:rsidRPr="00B33034">
              <w:rPr>
                <w:sz w:val="22"/>
                <w:szCs w:val="22"/>
              </w:rPr>
              <w:t>S’exprimer en langue étrangère (anglais…)</w:t>
            </w:r>
            <w:r w:rsidR="00B33034">
              <w:rPr>
                <w:sz w:val="22"/>
                <w:szCs w:val="22"/>
              </w:rPr>
              <w:t>/speak in a foreign language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34" w:name="CaseACocher9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4"/>
          </w:p>
          <w:p w:rsidR="00C705F3" w:rsidRPr="005926B2" w:rsidRDefault="00C705F3" w:rsidP="00C705F3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5400" w:type="dxa"/>
            <w:shd w:val="clear" w:color="auto" w:fill="auto"/>
          </w:tcPr>
          <w:p w:rsidR="00656F43" w:rsidRPr="00DF170C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DF170C">
              <w:rPr>
                <w:sz w:val="22"/>
                <w:szCs w:val="22"/>
                <w:lang w:val="en-US"/>
              </w:rPr>
              <w:t>Travailler d’une manière autonome</w:t>
            </w:r>
            <w:r w:rsidR="002711DC" w:rsidRPr="00DF170C">
              <w:rPr>
                <w:sz w:val="22"/>
                <w:szCs w:val="22"/>
                <w:lang w:val="en-US"/>
              </w:rPr>
              <w:t>/work independently</w:t>
            </w:r>
            <w:r w:rsidR="005061F1" w:rsidRPr="00DF170C">
              <w:rPr>
                <w:sz w:val="22"/>
                <w:szCs w:val="22"/>
                <w:lang w:val="en-US"/>
              </w:rPr>
              <w:t xml:space="preserve"> </w:t>
            </w:r>
            <w:bookmarkStart w:id="35" w:name="CaseACocher10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DF170C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5"/>
          </w:p>
          <w:p w:rsidR="00656F43" w:rsidRPr="00DF170C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DF170C">
              <w:rPr>
                <w:sz w:val="22"/>
                <w:szCs w:val="22"/>
                <w:lang w:val="en-US"/>
              </w:rPr>
              <w:t>Travailler en équipe</w:t>
            </w:r>
            <w:r w:rsidR="002711DC" w:rsidRPr="00DF170C">
              <w:rPr>
                <w:sz w:val="22"/>
                <w:szCs w:val="22"/>
                <w:lang w:val="en-US"/>
              </w:rPr>
              <w:t>/work as a team</w:t>
            </w:r>
            <w:r w:rsidR="005061F1" w:rsidRPr="00DF170C">
              <w:rPr>
                <w:sz w:val="22"/>
                <w:szCs w:val="22"/>
                <w:lang w:val="en-US"/>
              </w:rPr>
              <w:t xml:space="preserve"> </w:t>
            </w:r>
            <w:bookmarkStart w:id="36" w:name="CaseACocher11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DF170C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6"/>
          </w:p>
          <w:p w:rsidR="00656F43" w:rsidRPr="002711DC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2711DC">
              <w:rPr>
                <w:sz w:val="22"/>
                <w:szCs w:val="22"/>
                <w:lang w:val="en-US"/>
              </w:rPr>
              <w:t>Être leader</w:t>
            </w:r>
            <w:r w:rsidR="00BB79A1" w:rsidRPr="002711DC">
              <w:rPr>
                <w:sz w:val="22"/>
                <w:szCs w:val="22"/>
                <w:lang w:val="en-US"/>
              </w:rPr>
              <w:t>/leadership</w:t>
            </w:r>
            <w:r w:rsidR="005061F1" w:rsidRPr="002711DC">
              <w:rPr>
                <w:sz w:val="22"/>
                <w:szCs w:val="22"/>
                <w:lang w:val="en-US"/>
              </w:rPr>
              <w:t xml:space="preserve"> </w:t>
            </w:r>
            <w:bookmarkStart w:id="37" w:name="CaseACocher12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2711DC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7"/>
          </w:p>
          <w:p w:rsidR="00656F43" w:rsidRPr="002711DC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2711DC">
              <w:rPr>
                <w:sz w:val="22"/>
                <w:szCs w:val="22"/>
                <w:lang w:val="en-US"/>
              </w:rPr>
              <w:t>Respecter les règles</w:t>
            </w:r>
            <w:r w:rsidR="00726799" w:rsidRPr="002711DC">
              <w:rPr>
                <w:sz w:val="22"/>
                <w:szCs w:val="22"/>
                <w:lang w:val="en-US"/>
              </w:rPr>
              <w:t>/comply with the rules</w:t>
            </w:r>
            <w:r w:rsidR="005061F1" w:rsidRPr="002711DC">
              <w:rPr>
                <w:sz w:val="22"/>
                <w:szCs w:val="22"/>
                <w:lang w:val="en-US"/>
              </w:rPr>
              <w:t xml:space="preserve"> </w:t>
            </w:r>
            <w:bookmarkStart w:id="38" w:name="CaseACocher13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2711DC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8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Gérer les conflits interpersonnels</w:t>
            </w:r>
            <w:r w:rsidR="00BB79A1">
              <w:rPr>
                <w:sz w:val="22"/>
                <w:szCs w:val="22"/>
              </w:rPr>
              <w:t>/manage interpersonal conflicts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39" w:name="CaseACocher14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39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Comprendre sa place dans l’organisation</w:t>
            </w:r>
            <w:r w:rsidR="00BB79A1">
              <w:rPr>
                <w:sz w:val="22"/>
                <w:szCs w:val="22"/>
              </w:rPr>
              <w:t>/understand one’s place in the organisation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40" w:name="CaseACocher15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40"/>
          </w:p>
          <w:p w:rsidR="00656F43" w:rsidRPr="00B33034" w:rsidRDefault="00656F43" w:rsidP="00C8698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Comprendre et respecter l’éthique professionnelle</w:t>
            </w:r>
            <w:r w:rsidR="00BB79A1">
              <w:rPr>
                <w:sz w:val="22"/>
                <w:szCs w:val="22"/>
              </w:rPr>
              <w:t>/understand and comply with the professional ethics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41" w:name="CaseACocher16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41"/>
          </w:p>
          <w:p w:rsidR="00C705F3" w:rsidRDefault="00656F43" w:rsidP="00C705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S’adapter à des contextes culturels différents</w:t>
            </w:r>
            <w:r w:rsidR="002711DC">
              <w:rPr>
                <w:sz w:val="22"/>
                <w:szCs w:val="22"/>
              </w:rPr>
              <w:t>/adapt to various cultural environments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42" w:name="CaseACocher17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42"/>
          </w:p>
          <w:p w:rsidR="00C705F3" w:rsidRPr="00B33034" w:rsidRDefault="00656F43" w:rsidP="00C705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33034">
              <w:rPr>
                <w:sz w:val="22"/>
                <w:szCs w:val="22"/>
              </w:rPr>
              <w:t>Intégrer une culture d’entreprise</w:t>
            </w:r>
            <w:r w:rsidR="00BB79A1">
              <w:rPr>
                <w:sz w:val="22"/>
                <w:szCs w:val="22"/>
              </w:rPr>
              <w:t>/adapt to the corporate culture</w:t>
            </w:r>
            <w:r w:rsidR="005061F1" w:rsidRPr="00B33034">
              <w:rPr>
                <w:sz w:val="22"/>
                <w:szCs w:val="22"/>
              </w:rPr>
              <w:t xml:space="preserve"> </w:t>
            </w:r>
            <w:bookmarkStart w:id="43" w:name="CaseACocher18"/>
            <w:r w:rsidR="005061F1" w:rsidRPr="00B33034">
              <w:rPr>
                <w:sz w:val="22"/>
                <w:szCs w:val="22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61F1" w:rsidRPr="00B33034">
              <w:rPr>
                <w:sz w:val="22"/>
                <w:szCs w:val="22"/>
              </w:rPr>
              <w:instrText xml:space="preserve"> FORMCHECKBOX </w:instrText>
            </w:r>
            <w:r w:rsidR="007A5BDB">
              <w:rPr>
                <w:sz w:val="22"/>
                <w:szCs w:val="22"/>
              </w:rPr>
            </w:r>
            <w:r w:rsidR="007A5BDB">
              <w:rPr>
                <w:sz w:val="22"/>
                <w:szCs w:val="22"/>
              </w:rPr>
              <w:fldChar w:fldCharType="separate"/>
            </w:r>
            <w:r w:rsidR="005061F1" w:rsidRPr="00B33034">
              <w:rPr>
                <w:sz w:val="22"/>
                <w:szCs w:val="22"/>
              </w:rPr>
              <w:fldChar w:fldCharType="end"/>
            </w:r>
            <w:bookmarkEnd w:id="43"/>
          </w:p>
        </w:tc>
      </w:tr>
    </w:tbl>
    <w:p w:rsidR="00C41F6B" w:rsidRPr="00D063D7" w:rsidRDefault="00C6527F" w:rsidP="00C6527F">
      <w:pPr>
        <w:spacing w:before="120"/>
        <w:jc w:val="both"/>
        <w:rPr>
          <w:b/>
          <w:sz w:val="22"/>
          <w:szCs w:val="22"/>
        </w:rPr>
      </w:pPr>
      <w:r w:rsidRPr="00D063D7">
        <w:rPr>
          <w:b/>
          <w:sz w:val="22"/>
          <w:szCs w:val="22"/>
        </w:rPr>
        <w:t xml:space="preserve">Pour les élèves / </w:t>
      </w:r>
      <w:r w:rsidRPr="00D063D7">
        <w:rPr>
          <w:b/>
          <w:i/>
          <w:iCs/>
          <w:sz w:val="22"/>
          <w:szCs w:val="22"/>
        </w:rPr>
        <w:t>For the students</w:t>
      </w:r>
      <w:r w:rsidRPr="00D063D7">
        <w:rPr>
          <w:b/>
          <w:sz w:val="22"/>
          <w:szCs w:val="22"/>
        </w:rPr>
        <w:t>:</w:t>
      </w:r>
    </w:p>
    <w:p w:rsidR="008E0384" w:rsidRPr="00B33034" w:rsidRDefault="00656F43" w:rsidP="000558F2">
      <w:pPr>
        <w:autoSpaceDE w:val="0"/>
        <w:autoSpaceDN w:val="0"/>
        <w:adjustRightInd w:val="0"/>
        <w:rPr>
          <w:b/>
          <w:bCs/>
          <w:color w:val="FF0000"/>
          <w:sz w:val="22"/>
          <w:szCs w:val="22"/>
          <w:lang w:val="en-GB"/>
        </w:rPr>
      </w:pPr>
      <w:bookmarkStart w:id="44" w:name="_GoBack"/>
      <w:r w:rsidRPr="00B33034">
        <w:rPr>
          <w:b/>
          <w:bCs/>
          <w:color w:val="000000"/>
          <w:sz w:val="22"/>
          <w:szCs w:val="22"/>
        </w:rPr>
        <w:t xml:space="preserve">Très important : </w:t>
      </w:r>
      <w:r w:rsidRPr="00B33034">
        <w:rPr>
          <w:b/>
          <w:bCs/>
          <w:color w:val="FF0000"/>
          <w:sz w:val="22"/>
          <w:szCs w:val="22"/>
        </w:rPr>
        <w:t xml:space="preserve">Indépendamment de la date </w:t>
      </w:r>
      <w:r w:rsidR="00C6527F" w:rsidRPr="00B33034">
        <w:rPr>
          <w:b/>
          <w:bCs/>
          <w:color w:val="FF0000"/>
          <w:sz w:val="22"/>
          <w:szCs w:val="22"/>
        </w:rPr>
        <w:t xml:space="preserve">de stage </w:t>
      </w:r>
      <w:r w:rsidRPr="00B33034">
        <w:rPr>
          <w:b/>
          <w:bCs/>
          <w:color w:val="FF0000"/>
          <w:sz w:val="22"/>
          <w:szCs w:val="22"/>
        </w:rPr>
        <w:t>initiale fixée, la convention n’entrera en vigueur que</w:t>
      </w:r>
      <w:r w:rsidR="00C6527F" w:rsidRPr="00B33034">
        <w:rPr>
          <w:b/>
          <w:bCs/>
          <w:color w:val="FF0000"/>
          <w:sz w:val="22"/>
          <w:szCs w:val="22"/>
        </w:rPr>
        <w:t xml:space="preserve"> </w:t>
      </w:r>
      <w:r w:rsidRPr="00B33034">
        <w:rPr>
          <w:b/>
          <w:bCs/>
          <w:color w:val="FF0000"/>
          <w:sz w:val="22"/>
          <w:szCs w:val="22"/>
        </w:rPr>
        <w:t xml:space="preserve">lorsqu’elle aura été signée par l’ensemble des parties et retournée à l’École. </w:t>
      </w:r>
      <w:r w:rsidRPr="00B33034">
        <w:rPr>
          <w:b/>
          <w:bCs/>
          <w:color w:val="FF0000"/>
          <w:sz w:val="22"/>
          <w:szCs w:val="22"/>
          <w:lang w:val="en-GB"/>
        </w:rPr>
        <w:t>À défaut, le stage ne</w:t>
      </w:r>
      <w:r w:rsidR="00C6527F" w:rsidRPr="00B33034">
        <w:rPr>
          <w:b/>
          <w:bCs/>
          <w:color w:val="FF0000"/>
          <w:sz w:val="22"/>
          <w:szCs w:val="22"/>
          <w:lang w:val="en-GB"/>
        </w:rPr>
        <w:t xml:space="preserve"> </w:t>
      </w:r>
      <w:r w:rsidRPr="00B33034">
        <w:rPr>
          <w:b/>
          <w:bCs/>
          <w:color w:val="FF0000"/>
          <w:sz w:val="22"/>
          <w:szCs w:val="22"/>
          <w:lang w:val="en-GB"/>
        </w:rPr>
        <w:t>pourra</w:t>
      </w:r>
      <w:r w:rsidR="00C705F3">
        <w:rPr>
          <w:b/>
          <w:bCs/>
          <w:color w:val="FF0000"/>
          <w:sz w:val="22"/>
          <w:szCs w:val="22"/>
          <w:lang w:val="en-GB"/>
        </w:rPr>
        <w:t xml:space="preserve"> pas</w:t>
      </w:r>
      <w:r w:rsidRPr="00B33034">
        <w:rPr>
          <w:b/>
          <w:bCs/>
          <w:color w:val="FF0000"/>
          <w:sz w:val="22"/>
          <w:szCs w:val="22"/>
          <w:lang w:val="en-GB"/>
        </w:rPr>
        <w:t xml:space="preserve"> débuter.</w:t>
      </w:r>
      <w:r w:rsidR="005D32D6" w:rsidRPr="00B33034">
        <w:rPr>
          <w:b/>
          <w:bCs/>
          <w:color w:val="FF0000"/>
          <w:sz w:val="22"/>
          <w:szCs w:val="22"/>
          <w:lang w:val="en-GB"/>
        </w:rPr>
        <w:t xml:space="preserve"> </w:t>
      </w:r>
      <w:r w:rsidRPr="00B33034">
        <w:rPr>
          <w:b/>
          <w:bCs/>
          <w:i/>
          <w:iCs/>
          <w:color w:val="000000"/>
          <w:sz w:val="22"/>
          <w:szCs w:val="22"/>
          <w:lang w:val="en-GB"/>
        </w:rPr>
        <w:t>You will not be allowed to commence your internship unless the agreement has been signed by all</w:t>
      </w:r>
      <w:r w:rsidR="003B2C78" w:rsidRPr="00B33034">
        <w:rPr>
          <w:b/>
          <w:bCs/>
          <w:i/>
          <w:iCs/>
          <w:color w:val="000000"/>
          <w:sz w:val="22"/>
          <w:szCs w:val="22"/>
          <w:lang w:val="en-GB"/>
        </w:rPr>
        <w:t xml:space="preserve"> </w:t>
      </w:r>
      <w:r w:rsidRPr="00B33034">
        <w:rPr>
          <w:b/>
          <w:bCs/>
          <w:i/>
          <w:iCs/>
          <w:color w:val="000000"/>
          <w:sz w:val="22"/>
          <w:szCs w:val="22"/>
          <w:lang w:val="en-GB"/>
        </w:rPr>
        <w:t>parties</w:t>
      </w:r>
      <w:r w:rsidR="000558F2" w:rsidRPr="00B33034">
        <w:rPr>
          <w:b/>
          <w:bCs/>
          <w:i/>
          <w:iCs/>
          <w:color w:val="000000"/>
          <w:sz w:val="22"/>
          <w:szCs w:val="22"/>
          <w:lang w:val="en-GB"/>
        </w:rPr>
        <w:t>.</w:t>
      </w:r>
      <w:r w:rsidR="00E44F7F" w:rsidRPr="00B33034">
        <w:rPr>
          <w:sz w:val="22"/>
          <w:szCs w:val="22"/>
          <w:lang w:val="en-GB"/>
        </w:rPr>
        <w:tab/>
      </w:r>
      <w:bookmarkEnd w:id="44"/>
    </w:p>
    <w:sectPr w:rsidR="008E0384" w:rsidRPr="00B33034" w:rsidSect="006F2ACE">
      <w:footerReference w:type="even" r:id="rId9"/>
      <w:footerReference w:type="default" r:id="rId10"/>
      <w:pgSz w:w="11906" w:h="16838" w:code="9"/>
      <w:pgMar w:top="425" w:right="748" w:bottom="244" w:left="85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DB" w:rsidRDefault="007A5BDB">
      <w:r>
        <w:separator/>
      </w:r>
    </w:p>
  </w:endnote>
  <w:endnote w:type="continuationSeparator" w:id="0">
    <w:p w:rsidR="007A5BDB" w:rsidRDefault="007A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A0C" w:rsidRDefault="007C7A0C" w:rsidP="0008219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C7A0C" w:rsidRDefault="007C7A0C" w:rsidP="000821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A0C" w:rsidRPr="006F2ACE" w:rsidRDefault="007C7A0C" w:rsidP="006F2ACE">
    <w:pPr>
      <w:pStyle w:val="NormalWeb"/>
      <w:rPr>
        <w:sz w:val="16"/>
      </w:rPr>
    </w:pPr>
    <w:r w:rsidRPr="006F2ACE">
      <w:rPr>
        <w:sz w:val="16"/>
        <w:u w:val="single"/>
      </w:rPr>
      <w:t>Données personnelles</w:t>
    </w:r>
    <w:r w:rsidRPr="006F2ACE">
      <w:rPr>
        <w:sz w:val="16"/>
      </w:rPr>
      <w:br/>
      <w:t>Vous disposez d'un droit d'accès, de modification, de rectification et de suppression concernant les données collectées sur ce site, dans les conditions prévues par la loi n°78-17 du 6 janvier 1978 (modifiée 2004) relative à l'</w:t>
    </w:r>
    <w:smartTag w:uri="urn:schemas-microsoft-com:office:smarttags" w:element="PersonName">
      <w:r w:rsidRPr="006F2ACE">
        <w:rPr>
          <w:sz w:val="16"/>
        </w:rPr>
        <w:t>info</w:t>
      </w:r>
    </w:smartTag>
    <w:r w:rsidRPr="006F2ACE">
      <w:rPr>
        <w:sz w:val="16"/>
      </w:rPr>
      <w:t xml:space="preserve">rmatique, aux fichiers et aux libertés. Pour l'exercer, adressez-vous au gestionnaire du site : par courrier à l'adresse suivante : École des Ponts ParisTech 6-8 avenue Blaise Pascal Cité Descartes - Champs-sur-Marne 77455 Marne-la-Vallée cedex 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DB" w:rsidRDefault="007A5BDB">
      <w:r>
        <w:separator/>
      </w:r>
    </w:p>
  </w:footnote>
  <w:footnote w:type="continuationSeparator" w:id="0">
    <w:p w:rsidR="007A5BDB" w:rsidRDefault="007A5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162"/>
    <w:multiLevelType w:val="multilevel"/>
    <w:tmpl w:val="8A4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F0210C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13A32"/>
    <w:multiLevelType w:val="hybridMultilevel"/>
    <w:tmpl w:val="C19C38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7C6446"/>
    <w:multiLevelType w:val="multilevel"/>
    <w:tmpl w:val="53B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550E2F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636255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BC4FE5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8F5D0B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155E25"/>
    <w:multiLevelType w:val="multilevel"/>
    <w:tmpl w:val="C1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79"/>
    <w:rsid w:val="00011F6C"/>
    <w:rsid w:val="00033109"/>
    <w:rsid w:val="000558F2"/>
    <w:rsid w:val="000623AE"/>
    <w:rsid w:val="00071996"/>
    <w:rsid w:val="000773BC"/>
    <w:rsid w:val="00082195"/>
    <w:rsid w:val="000A74ED"/>
    <w:rsid w:val="000B2D2B"/>
    <w:rsid w:val="000C47A8"/>
    <w:rsid w:val="000E53FD"/>
    <w:rsid w:val="001066F1"/>
    <w:rsid w:val="001126CA"/>
    <w:rsid w:val="00113865"/>
    <w:rsid w:val="001308E1"/>
    <w:rsid w:val="00150F00"/>
    <w:rsid w:val="001644B3"/>
    <w:rsid w:val="00175CF0"/>
    <w:rsid w:val="00195BD3"/>
    <w:rsid w:val="001B3908"/>
    <w:rsid w:val="001D73B6"/>
    <w:rsid w:val="001E1B4C"/>
    <w:rsid w:val="001E4D77"/>
    <w:rsid w:val="001F7AEE"/>
    <w:rsid w:val="00203C96"/>
    <w:rsid w:val="00222399"/>
    <w:rsid w:val="00226DAC"/>
    <w:rsid w:val="002711DC"/>
    <w:rsid w:val="0027556E"/>
    <w:rsid w:val="002A0FA7"/>
    <w:rsid w:val="002B2402"/>
    <w:rsid w:val="002C199A"/>
    <w:rsid w:val="002D0183"/>
    <w:rsid w:val="0033231D"/>
    <w:rsid w:val="0033762F"/>
    <w:rsid w:val="00337CDD"/>
    <w:rsid w:val="0037218E"/>
    <w:rsid w:val="00382158"/>
    <w:rsid w:val="003B2C78"/>
    <w:rsid w:val="003C7516"/>
    <w:rsid w:val="00402013"/>
    <w:rsid w:val="00420B4A"/>
    <w:rsid w:val="004313D1"/>
    <w:rsid w:val="00451124"/>
    <w:rsid w:val="00454809"/>
    <w:rsid w:val="00460B86"/>
    <w:rsid w:val="00474137"/>
    <w:rsid w:val="00476921"/>
    <w:rsid w:val="004A1990"/>
    <w:rsid w:val="004D6C94"/>
    <w:rsid w:val="005030C2"/>
    <w:rsid w:val="005061F1"/>
    <w:rsid w:val="005628F7"/>
    <w:rsid w:val="00577672"/>
    <w:rsid w:val="00592510"/>
    <w:rsid w:val="005926B2"/>
    <w:rsid w:val="005B0668"/>
    <w:rsid w:val="005B449D"/>
    <w:rsid w:val="005D32D6"/>
    <w:rsid w:val="005F33BB"/>
    <w:rsid w:val="00656F43"/>
    <w:rsid w:val="00661C15"/>
    <w:rsid w:val="00682EB5"/>
    <w:rsid w:val="006C125B"/>
    <w:rsid w:val="006D3C29"/>
    <w:rsid w:val="006F0E9C"/>
    <w:rsid w:val="006F2ACE"/>
    <w:rsid w:val="00712672"/>
    <w:rsid w:val="00716358"/>
    <w:rsid w:val="00726799"/>
    <w:rsid w:val="0072798F"/>
    <w:rsid w:val="00733A06"/>
    <w:rsid w:val="007610E1"/>
    <w:rsid w:val="00793D83"/>
    <w:rsid w:val="007A07DD"/>
    <w:rsid w:val="007A5BDB"/>
    <w:rsid w:val="007B7FA7"/>
    <w:rsid w:val="007C7A0C"/>
    <w:rsid w:val="007E3126"/>
    <w:rsid w:val="0081676C"/>
    <w:rsid w:val="00841CF5"/>
    <w:rsid w:val="008B46B4"/>
    <w:rsid w:val="008B6133"/>
    <w:rsid w:val="008C5681"/>
    <w:rsid w:val="008C5AB2"/>
    <w:rsid w:val="008D475B"/>
    <w:rsid w:val="008D4EBB"/>
    <w:rsid w:val="008D6DF1"/>
    <w:rsid w:val="008E0384"/>
    <w:rsid w:val="008E7D93"/>
    <w:rsid w:val="008F5664"/>
    <w:rsid w:val="00912BBB"/>
    <w:rsid w:val="0092614A"/>
    <w:rsid w:val="00930779"/>
    <w:rsid w:val="00971FF6"/>
    <w:rsid w:val="009900A1"/>
    <w:rsid w:val="009B528D"/>
    <w:rsid w:val="00A0117E"/>
    <w:rsid w:val="00A169A8"/>
    <w:rsid w:val="00A169D4"/>
    <w:rsid w:val="00A35124"/>
    <w:rsid w:val="00AB1FBA"/>
    <w:rsid w:val="00AD6332"/>
    <w:rsid w:val="00B33034"/>
    <w:rsid w:val="00B51F04"/>
    <w:rsid w:val="00B53B5E"/>
    <w:rsid w:val="00B70DD6"/>
    <w:rsid w:val="00B90D03"/>
    <w:rsid w:val="00B96692"/>
    <w:rsid w:val="00BA2820"/>
    <w:rsid w:val="00BB79A1"/>
    <w:rsid w:val="00BE15E7"/>
    <w:rsid w:val="00C07EAE"/>
    <w:rsid w:val="00C25AE4"/>
    <w:rsid w:val="00C35686"/>
    <w:rsid w:val="00C41F6B"/>
    <w:rsid w:val="00C5574C"/>
    <w:rsid w:val="00C61E11"/>
    <w:rsid w:val="00C624CC"/>
    <w:rsid w:val="00C6527F"/>
    <w:rsid w:val="00C705F3"/>
    <w:rsid w:val="00C8698D"/>
    <w:rsid w:val="00CA6B16"/>
    <w:rsid w:val="00CD3444"/>
    <w:rsid w:val="00CE0582"/>
    <w:rsid w:val="00D063D7"/>
    <w:rsid w:val="00D166C5"/>
    <w:rsid w:val="00D27257"/>
    <w:rsid w:val="00D52D11"/>
    <w:rsid w:val="00D648FA"/>
    <w:rsid w:val="00D75F58"/>
    <w:rsid w:val="00D76DCE"/>
    <w:rsid w:val="00D81AA3"/>
    <w:rsid w:val="00D96C38"/>
    <w:rsid w:val="00DB20E6"/>
    <w:rsid w:val="00DB7CAD"/>
    <w:rsid w:val="00DE4678"/>
    <w:rsid w:val="00DF170C"/>
    <w:rsid w:val="00E01FEF"/>
    <w:rsid w:val="00E41B19"/>
    <w:rsid w:val="00E44F7F"/>
    <w:rsid w:val="00E66DD9"/>
    <w:rsid w:val="00E75A3E"/>
    <w:rsid w:val="00EB1B17"/>
    <w:rsid w:val="00F52E00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7F8C4-AE74-478D-B277-1EB7929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F5664"/>
    <w:rPr>
      <w:rFonts w:cs="Times New Roman"/>
      <w:color w:val="0000FF"/>
      <w:u w:val="single"/>
    </w:rPr>
  </w:style>
  <w:style w:type="paragraph" w:styleId="Textedebulles">
    <w:name w:val="Balloon Text"/>
    <w:basedOn w:val="Normal"/>
    <w:semiHidden/>
    <w:rsid w:val="00451124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rsid w:val="00082195"/>
    <w:pPr>
      <w:tabs>
        <w:tab w:val="center" w:pos="4536"/>
        <w:tab w:val="right" w:pos="9072"/>
      </w:tabs>
    </w:pPr>
  </w:style>
  <w:style w:type="character" w:styleId="Numrodepage">
    <w:name w:val="page number"/>
    <w:rsid w:val="00082195"/>
    <w:rPr>
      <w:rFonts w:cs="Times New Roman"/>
    </w:rPr>
  </w:style>
  <w:style w:type="paragraph" w:styleId="Titre">
    <w:name w:val="Title"/>
    <w:basedOn w:val="Normal"/>
    <w:qFormat/>
    <w:rsid w:val="001F7AEE"/>
    <w:pPr>
      <w:jc w:val="center"/>
    </w:pPr>
    <w:rPr>
      <w:b/>
      <w:bCs/>
      <w:sz w:val="28"/>
      <w:szCs w:val="28"/>
    </w:rPr>
  </w:style>
  <w:style w:type="table" w:styleId="Grilledutableau">
    <w:name w:val="Table Grid"/>
    <w:basedOn w:val="TableauNormal"/>
    <w:rsid w:val="00454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577672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8D475B"/>
    <w:pPr>
      <w:spacing w:before="100" w:beforeAutospacing="1" w:after="100" w:afterAutospacing="1"/>
    </w:pPr>
  </w:style>
  <w:style w:type="character" w:styleId="Lienhypertextesuivivisit">
    <w:name w:val="FollowedHyperlink"/>
    <w:rsid w:val="0047413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517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24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es.enpc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HROD~1.MIC\AppData\Local\Temp\INFOconv_stage_201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INFOconv_stage_2017</Template>
  <TotalTime>0</TotalTime>
  <Pages>2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 the attention of 2nd year students</vt:lpstr>
    </vt:vector>
  </TitlesOfParts>
  <Company>ENPC</Company>
  <LinksUpToDate>false</LinksUpToDate>
  <CharactersWithSpaces>4663</CharactersWithSpaces>
  <SharedDoc>false</SharedDoc>
  <HLinks>
    <vt:vector size="6" baseType="variant">
      <vt:variant>
        <vt:i4>3670130</vt:i4>
      </vt:variant>
      <vt:variant>
        <vt:i4>0</vt:i4>
      </vt:variant>
      <vt:variant>
        <vt:i4>0</vt:i4>
      </vt:variant>
      <vt:variant>
        <vt:i4>5</vt:i4>
      </vt:variant>
      <vt:variant>
        <vt:lpwstr>https://stages.enpc.fr/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attention of 2nd year students</dc:title>
  <dc:subject/>
  <dc:creator>Aphrodite MICHALI</dc:creator>
  <cp:keywords/>
  <dc:description/>
  <cp:lastModifiedBy>Aphrodite MICHALI</cp:lastModifiedBy>
  <cp:revision>2</cp:revision>
  <cp:lastPrinted>2016-02-18T15:31:00Z</cp:lastPrinted>
  <dcterms:created xsi:type="dcterms:W3CDTF">2018-03-01T10:00:00Z</dcterms:created>
  <dcterms:modified xsi:type="dcterms:W3CDTF">2018-03-01T10:00:00Z</dcterms:modified>
</cp:coreProperties>
</file>